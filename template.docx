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07DB9" w14:textId="77777777" w:rsidR="006C7932" w:rsidRPr="007A7C00" w:rsidRDefault="00A959FF" w:rsidP="00E8123B">
      <w:pPr>
        <w:pStyle w:val="Heading4"/>
      </w:pPr>
      <w:bookmarkStart w:id="0" w:name="_GoBack"/>
      <w:bookmarkEnd w:id="0"/>
      <w:r w:rsidRPr="007A7C00">
        <w:t>template_04-15-2020</w:t>
      </w:r>
    </w:p>
    <w:p w14:paraId="0224044B" w14:textId="77777777" w:rsidR="006C7932" w:rsidRPr="007A7C00" w:rsidRDefault="00A959FF" w:rsidP="007A7C00">
      <w:pPr>
        <w:pStyle w:val="Author"/>
        <w:spacing w:after="0" w:line="480" w:lineRule="auto"/>
        <w:contextualSpacing/>
        <w:rPr>
          <w:rFonts w:ascii="Times New Roman" w:hAnsi="Times New Roman" w:cs="Times New Roman"/>
        </w:rPr>
      </w:pPr>
      <w:r w:rsidRPr="007A7C00">
        <w:rPr>
          <w:rFonts w:ascii="Times New Roman" w:hAnsi="Times New Roman" w:cs="Times New Roman"/>
        </w:rPr>
        <w:t>Merriah Croston</w:t>
      </w:r>
    </w:p>
    <w:p w14:paraId="3AC55BCE" w14:textId="77777777" w:rsidR="006C7932" w:rsidRPr="007A7C00" w:rsidRDefault="00A959FF" w:rsidP="007A7C00">
      <w:pPr>
        <w:pStyle w:val="Date"/>
        <w:spacing w:after="0" w:line="480" w:lineRule="auto"/>
        <w:contextualSpacing/>
        <w:rPr>
          <w:rFonts w:ascii="Times New Roman" w:hAnsi="Times New Roman" w:cs="Times New Roman"/>
        </w:rPr>
      </w:pPr>
      <w:r w:rsidRPr="007A7C00">
        <w:rPr>
          <w:rFonts w:ascii="Times New Roman" w:hAnsi="Times New Roman" w:cs="Times New Roman"/>
        </w:rPr>
        <w:t>April 15, 2020</w:t>
      </w:r>
    </w:p>
    <w:p w14:paraId="405FCE45" w14:textId="77777777" w:rsidR="006C7932" w:rsidRPr="007A7C00" w:rsidRDefault="00A959FF" w:rsidP="007A7C00">
      <w:pPr>
        <w:pStyle w:val="FirstParagraph"/>
        <w:contextualSpacing/>
        <w:rPr>
          <w:rFonts w:cs="Times New Roman"/>
        </w:rPr>
      </w:pPr>
      <w:r w:rsidRPr="007A7C00">
        <w:rPr>
          <w:rStyle w:val="VerbatimChar"/>
          <w:rFonts w:ascii="Times New Roman" w:hAnsi="Times New Roman" w:cs="Times New Roman"/>
        </w:rPr>
        <w:t>{r setup, include=FALSE} knitr::opts_chunk$set(echo = TRUE)</w:t>
      </w:r>
    </w:p>
    <w:p w14:paraId="36791525" w14:textId="77777777" w:rsidR="006C7932" w:rsidRPr="007A7C00" w:rsidRDefault="00A959FF" w:rsidP="007A7C00">
      <w:pPr>
        <w:pStyle w:val="Heading2"/>
        <w:spacing w:before="0"/>
        <w:contextualSpacing/>
        <w:rPr>
          <w:rFonts w:cs="Times New Roman"/>
        </w:rPr>
      </w:pPr>
      <w:bookmarkStart w:id="1" w:name="r-markdown"/>
      <w:bookmarkEnd w:id="1"/>
      <w:r w:rsidRPr="007A7C00">
        <w:rPr>
          <w:rFonts w:cs="Times New Roman"/>
        </w:rPr>
        <w:t>R Markdown</w:t>
      </w:r>
    </w:p>
    <w:p w14:paraId="5E2CEB61" w14:textId="77777777" w:rsidR="006C7932" w:rsidRPr="007A7C00" w:rsidRDefault="00A959FF" w:rsidP="007A7C00">
      <w:pPr>
        <w:pStyle w:val="FirstParagraph"/>
        <w:contextualSpacing/>
        <w:rPr>
          <w:rFonts w:cs="Times New Roman"/>
        </w:rPr>
      </w:pPr>
      <w:r w:rsidRPr="007A7C00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7A7C00">
          <w:rPr>
            <w:rStyle w:val="Hyperlink"/>
            <w:rFonts w:cs="Times New Roman"/>
          </w:rPr>
          <w:t>http://rmarkdown.rstudio.com</w:t>
        </w:r>
      </w:hyperlink>
      <w:r w:rsidRPr="007A7C00">
        <w:rPr>
          <w:rFonts w:cs="Times New Roman"/>
        </w:rPr>
        <w:t>.</w:t>
      </w:r>
    </w:p>
    <w:p w14:paraId="7C4ED841" w14:textId="764DEF76" w:rsidR="006C7932" w:rsidRPr="007A7C00" w:rsidRDefault="00A959FF" w:rsidP="007A7C00">
      <w:pPr>
        <w:pStyle w:val="BodyText"/>
        <w:contextualSpacing/>
        <w:rPr>
          <w:rFonts w:cs="Times New Roman"/>
        </w:rPr>
      </w:pPr>
      <w:r w:rsidRPr="007A7C00">
        <w:rPr>
          <w:rFonts w:cs="Times New Roman"/>
        </w:rPr>
        <w:t xml:space="preserve">When you click the Knit </w:t>
      </w:r>
      <w:proofErr w:type="gramStart"/>
      <w:r w:rsidRPr="007A7C00">
        <w:rPr>
          <w:rFonts w:cs="Times New Roman"/>
        </w:rPr>
        <w:t>button</w:t>
      </w:r>
      <w:proofErr w:type="gramEnd"/>
      <w:r w:rsidRPr="007A7C00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77CB24A7" w14:textId="77777777" w:rsidR="006C7932" w:rsidRPr="007A7C00" w:rsidRDefault="00A959FF" w:rsidP="007A7C00">
      <w:pPr>
        <w:pStyle w:val="BodyText"/>
        <w:contextualSpacing/>
        <w:rPr>
          <w:rFonts w:cs="Times New Roman"/>
        </w:rPr>
      </w:pPr>
      <w:r w:rsidRPr="007A7C00">
        <w:rPr>
          <w:rStyle w:val="VerbatimChar"/>
          <w:rFonts w:ascii="Times New Roman" w:hAnsi="Times New Roman" w:cs="Times New Roman"/>
        </w:rPr>
        <w:t>{r cars} summary(cars)</w:t>
      </w:r>
    </w:p>
    <w:p w14:paraId="474A225D" w14:textId="77777777" w:rsidR="006C7932" w:rsidRPr="007A7C00" w:rsidRDefault="00A959FF" w:rsidP="007A7C00">
      <w:pPr>
        <w:pStyle w:val="Heading1"/>
        <w:spacing w:before="0"/>
        <w:contextualSpacing/>
        <w:rPr>
          <w:rFonts w:cs="Times New Roman"/>
        </w:rPr>
      </w:pPr>
      <w:bookmarkStart w:id="2" w:name="including-plots"/>
      <w:bookmarkEnd w:id="2"/>
      <w:r w:rsidRPr="007A7C00">
        <w:rPr>
          <w:rFonts w:cs="Times New Roman"/>
        </w:rPr>
        <w:t>Including Plots</w:t>
      </w:r>
    </w:p>
    <w:p w14:paraId="021521D4" w14:textId="77777777" w:rsidR="006C7932" w:rsidRPr="007A7C00" w:rsidRDefault="00A959FF" w:rsidP="007A7C00">
      <w:pPr>
        <w:pStyle w:val="FirstParagraph"/>
        <w:contextualSpacing/>
        <w:rPr>
          <w:rFonts w:cs="Times New Roman"/>
        </w:rPr>
      </w:pPr>
      <w:r w:rsidRPr="007A7C00">
        <w:rPr>
          <w:rFonts w:cs="Times New Roman"/>
        </w:rPr>
        <w:t>You can also embed plots, for example:</w:t>
      </w:r>
    </w:p>
    <w:p w14:paraId="7FBF85E6" w14:textId="77777777" w:rsidR="006C7932" w:rsidRPr="007A7C00" w:rsidRDefault="00A959FF" w:rsidP="007A7C00">
      <w:pPr>
        <w:pStyle w:val="BodyText"/>
        <w:contextualSpacing/>
        <w:rPr>
          <w:rFonts w:cs="Times New Roman"/>
        </w:rPr>
      </w:pPr>
      <w:r w:rsidRPr="007A7C00">
        <w:rPr>
          <w:rStyle w:val="VerbatimChar"/>
          <w:rFonts w:ascii="Times New Roman" w:hAnsi="Times New Roman" w:cs="Times New Roman"/>
        </w:rPr>
        <w:t>{r pressure, echo=FALSE} plot(pressure)</w:t>
      </w:r>
    </w:p>
    <w:p w14:paraId="16C0D3C5" w14:textId="507C0E9D" w:rsidR="00581725" w:rsidRPr="007A7C00" w:rsidRDefault="00A959FF" w:rsidP="007A7C00">
      <w:pPr>
        <w:pStyle w:val="BodyText"/>
        <w:contextualSpacing/>
        <w:rPr>
          <w:rFonts w:cs="Times New Roman"/>
        </w:rPr>
      </w:pPr>
      <w:r w:rsidRPr="007A7C00">
        <w:rPr>
          <w:rFonts w:cs="Times New Roman"/>
        </w:rPr>
        <w:t xml:space="preserve">Note that the </w:t>
      </w:r>
      <w:r w:rsidRPr="007A7C00">
        <w:rPr>
          <w:rStyle w:val="VerbatimChar"/>
          <w:rFonts w:ascii="Times New Roman" w:hAnsi="Times New Roman" w:cs="Times New Roman"/>
        </w:rPr>
        <w:t>echo = FALSE</w:t>
      </w:r>
      <w:r w:rsidRPr="007A7C00">
        <w:rPr>
          <w:rFonts w:cs="Times New Roman"/>
        </w:rPr>
        <w:t xml:space="preserve"> parameter was added to the code chunk to prevent printing of the R code that generated the plot.</w:t>
      </w:r>
    </w:p>
    <w:sectPr w:rsidR="00581725" w:rsidRPr="007A7C00" w:rsidSect="00A6207E"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8BAFE" w14:textId="77777777" w:rsidR="00907265" w:rsidRDefault="00907265">
      <w:r>
        <w:separator/>
      </w:r>
    </w:p>
  </w:endnote>
  <w:endnote w:type="continuationSeparator" w:id="0">
    <w:p w14:paraId="279C4F27" w14:textId="77777777" w:rsidR="00907265" w:rsidRDefault="0090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521153965"/>
      <w:docPartObj>
        <w:docPartGallery w:val="Page Numbers (Bottom of Page)"/>
        <w:docPartUnique/>
      </w:docPartObj>
    </w:sdtPr>
    <w:sdtEndPr/>
    <w:sdtContent>
      <w:p w14:paraId="7A9039A7" w14:textId="5A64DE0C" w:rsidR="00C65341" w:rsidRPr="00790B07" w:rsidRDefault="00C65341" w:rsidP="00790B07">
        <w:pPr>
          <w:pStyle w:val="Footer"/>
          <w:ind w:firstLine="720"/>
          <w:rPr>
            <w:rFonts w:ascii="Times New Roman" w:hAnsi="Times New Roman" w:cs="Times New Roman"/>
            <w:sz w:val="24"/>
            <w:szCs w:val="24"/>
          </w:rPr>
        </w:pPr>
        <w:r w:rsidRPr="00790B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0B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90B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0B07">
          <w:rPr>
            <w:rFonts w:ascii="Times New Roman" w:hAnsi="Times New Roman" w:cs="Times New Roman"/>
            <w:sz w:val="24"/>
            <w:szCs w:val="24"/>
          </w:rPr>
          <w:t>2</w:t>
        </w:r>
        <w:r w:rsidRPr="00790B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FC04686" w14:textId="77777777" w:rsidR="00C65341" w:rsidRDefault="00C65341" w:rsidP="00581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41D14" w14:textId="77777777" w:rsidR="00907265" w:rsidRDefault="00907265">
      <w:r>
        <w:separator/>
      </w:r>
    </w:p>
  </w:footnote>
  <w:footnote w:type="continuationSeparator" w:id="0">
    <w:p w14:paraId="36B0FC40" w14:textId="77777777" w:rsidR="00907265" w:rsidRDefault="00907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7E4DA8"/>
    <w:multiLevelType w:val="multilevel"/>
    <w:tmpl w:val="606A23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78C7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D762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6A8D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E94F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7C3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3B05D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A0C7D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F506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89A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12ADE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026C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2A1"/>
    <w:rsid w:val="000A21EE"/>
    <w:rsid w:val="000A27F7"/>
    <w:rsid w:val="000B0241"/>
    <w:rsid w:val="001452DF"/>
    <w:rsid w:val="0016215C"/>
    <w:rsid w:val="001B03A1"/>
    <w:rsid w:val="00210787"/>
    <w:rsid w:val="00284FFB"/>
    <w:rsid w:val="002D1517"/>
    <w:rsid w:val="00330842"/>
    <w:rsid w:val="003B6DF0"/>
    <w:rsid w:val="003D3A79"/>
    <w:rsid w:val="004E29B3"/>
    <w:rsid w:val="004E3442"/>
    <w:rsid w:val="00523E95"/>
    <w:rsid w:val="00524540"/>
    <w:rsid w:val="00581725"/>
    <w:rsid w:val="00590D07"/>
    <w:rsid w:val="00650545"/>
    <w:rsid w:val="00654891"/>
    <w:rsid w:val="006C7932"/>
    <w:rsid w:val="00715528"/>
    <w:rsid w:val="00784D58"/>
    <w:rsid w:val="00790B07"/>
    <w:rsid w:val="007A7C00"/>
    <w:rsid w:val="007F2C65"/>
    <w:rsid w:val="00890AC2"/>
    <w:rsid w:val="008A3C3C"/>
    <w:rsid w:val="008D6863"/>
    <w:rsid w:val="00907265"/>
    <w:rsid w:val="009548AD"/>
    <w:rsid w:val="00A26BCB"/>
    <w:rsid w:val="00A6207E"/>
    <w:rsid w:val="00A959FF"/>
    <w:rsid w:val="00AB2B86"/>
    <w:rsid w:val="00B86B75"/>
    <w:rsid w:val="00BA4775"/>
    <w:rsid w:val="00BC48D5"/>
    <w:rsid w:val="00C060FD"/>
    <w:rsid w:val="00C36279"/>
    <w:rsid w:val="00C65341"/>
    <w:rsid w:val="00C85F98"/>
    <w:rsid w:val="00D97A50"/>
    <w:rsid w:val="00DF25EA"/>
    <w:rsid w:val="00E315A3"/>
    <w:rsid w:val="00E617AC"/>
    <w:rsid w:val="00E8123B"/>
    <w:rsid w:val="00FB7DC9"/>
    <w:rsid w:val="00FC4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F4C7"/>
  <w15:docId w15:val="{E8A0C147-C44E-4C78-AC7C-579ECD49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03A1"/>
    <w:pPr>
      <w:spacing w:before="240" w:after="0" w:line="480" w:lineRule="auto"/>
    </w:pPr>
    <w:rPr>
      <w:rFonts w:ascii="Times New Roman" w:hAnsi="Times New Roman"/>
    </w:rPr>
  </w:style>
  <w:style w:type="paragraph" w:styleId="Heading1">
    <w:name w:val="heading 1"/>
    <w:basedOn w:val="Heading2"/>
    <w:next w:val="BodyText"/>
    <w:uiPriority w:val="9"/>
    <w:qFormat/>
    <w:rsid w:val="007A7C00"/>
    <w:pPr>
      <w:outlineLvl w:val="0"/>
    </w:pPr>
    <w:rPr>
      <w:sz w:val="36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7A7C00"/>
    <w:pPr>
      <w:keepNext/>
      <w:keepLines/>
      <w:spacing w:before="200"/>
      <w:outlineLvl w:val="1"/>
    </w:pPr>
    <w:rPr>
      <w:rFonts w:eastAsiaTheme="majorEastAsia" w:cstheme="majorBidi"/>
      <w:b/>
      <w:bCs/>
      <w:sz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A7C00"/>
    <w:pPr>
      <w:keepNext/>
      <w:keepLines/>
      <w:spacing w:before="200"/>
      <w:outlineLvl w:val="2"/>
    </w:pPr>
    <w:rPr>
      <w:rFonts w:eastAsiaTheme="majorEastAsia" w:cstheme="majorBidi"/>
      <w:b/>
      <w:bCs/>
      <w:sz w:val="2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B7DC9"/>
    <w:pPr>
      <w:keepNext/>
      <w:keepLines/>
      <w:spacing w:before="0"/>
      <w:outlineLvl w:val="3"/>
    </w:pPr>
    <w:rPr>
      <w:rFonts w:eastAsiaTheme="majorEastAsia" w:cstheme="majorBidi"/>
      <w:bCs/>
      <w:color w:val="FFFFFF" w:themeColor="background1"/>
    </w:rPr>
  </w:style>
  <w:style w:type="paragraph" w:styleId="Heading5">
    <w:name w:val="heading 5"/>
    <w:basedOn w:val="Normal"/>
    <w:next w:val="Normal"/>
    <w:uiPriority w:val="9"/>
    <w:unhideWhenUsed/>
    <w:qFormat/>
    <w:rsid w:val="003B6DF0"/>
    <w:pPr>
      <w:spacing w:before="720" w:after="480"/>
      <w:outlineLvl w:val="4"/>
    </w:pPr>
    <w:rPr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C85F98"/>
    <w:pPr>
      <w:keepNext/>
      <w:keepLines/>
      <w:pageBreakBefore/>
      <w:suppressLineNumbers/>
      <w:spacing w:before="0" w:line="240" w:lineRule="auto"/>
      <w:outlineLvl w:val="5"/>
    </w:pPr>
    <w:rPr>
      <w:rFonts w:eastAsiaTheme="majorEastAsia" w:cstheme="majorBidi"/>
      <w:color w:val="FFFFFF" w:themeColor="background1"/>
      <w:sz w:val="4"/>
    </w:rPr>
  </w:style>
  <w:style w:type="paragraph" w:styleId="Heading7">
    <w:name w:val="heading 7"/>
    <w:basedOn w:val="Normal"/>
    <w:next w:val="Normal"/>
    <w:link w:val="Heading7Char"/>
    <w:rsid w:val="00FB7DC9"/>
    <w:pPr>
      <w:keepNext/>
      <w:keepLines/>
      <w:spacing w:before="0"/>
      <w:outlineLvl w:val="6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B03A1"/>
    <w:rPr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C65341"/>
  </w:style>
  <w:style w:type="character" w:customStyle="1" w:styleId="BodyTextChar">
    <w:name w:val="Body Text Char"/>
    <w:basedOn w:val="DefaultParagraphFont"/>
    <w:link w:val="BodyText"/>
    <w:rsid w:val="001B03A1"/>
    <w:rPr>
      <w:rFonts w:ascii="Times New Roman" w:hAnsi="Times New Roman"/>
      <w:szCs w:val="22"/>
    </w:rPr>
  </w:style>
  <w:style w:type="paragraph" w:styleId="Header">
    <w:name w:val="header"/>
    <w:basedOn w:val="Normal"/>
    <w:link w:val="HeaderChar"/>
    <w:unhideWhenUsed/>
    <w:rsid w:val="00C653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5341"/>
  </w:style>
  <w:style w:type="paragraph" w:styleId="Footer">
    <w:name w:val="footer"/>
    <w:basedOn w:val="Normal"/>
    <w:link w:val="FooterChar"/>
    <w:uiPriority w:val="99"/>
    <w:unhideWhenUsed/>
    <w:rsid w:val="00581725"/>
    <w:pPr>
      <w:tabs>
        <w:tab w:val="center" w:pos="4680"/>
        <w:tab w:val="right" w:pos="9360"/>
      </w:tabs>
      <w:jc w:val="right"/>
    </w:pPr>
    <w:rPr>
      <w:rFonts w:ascii="Helvetica" w:hAnsi="Helvetic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81725"/>
    <w:rPr>
      <w:rFonts w:ascii="Helvetica" w:hAnsi="Helvetica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145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52DF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rsid w:val="00FB7DC9"/>
    <w:rPr>
      <w:rFonts w:ascii="Times New Roman" w:eastAsiaTheme="majorEastAsia" w:hAnsi="Times New Roman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template_04-15-2020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template_04-15-2020</dc:title>
  <dc:creator>Merriah Croston</dc:creator>
  <cp:lastModifiedBy>Jenine K Harris</cp:lastModifiedBy>
  <cp:revision>23</cp:revision>
  <dcterms:created xsi:type="dcterms:W3CDTF">2020-04-15T22:54:00Z</dcterms:created>
  <dcterms:modified xsi:type="dcterms:W3CDTF">2020-05-07T15:42:00Z</dcterms:modified>
</cp:coreProperties>
</file>